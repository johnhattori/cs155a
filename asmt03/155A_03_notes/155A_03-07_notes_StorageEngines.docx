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A8D" w:rsidRDefault="00BC4F5A" w:rsidP="00001113">
      <w:pPr>
        <w:pStyle w:val="body1"/>
      </w:pPr>
      <w:r>
        <w:t>MySQL supports several different storage engines. When you create a table you can specify the storage engine to be used or accept the default. I am assuming in class that we will be using the InnoDb storage engine.</w:t>
      </w:r>
    </w:p>
    <w:p w:rsidR="00BC4F5A" w:rsidRDefault="00BC4F5A" w:rsidP="00001113">
      <w:pPr>
        <w:pStyle w:val="body1"/>
      </w:pPr>
      <w:r>
        <w:t>The storage engine affects the way that the data is stored in the tables and whether or not the table supports a variety of features.</w:t>
      </w:r>
    </w:p>
    <w:p w:rsidR="00BC4F5A" w:rsidRDefault="00BC4F5A" w:rsidP="00001113">
      <w:pPr>
        <w:pStyle w:val="body1"/>
      </w:pPr>
      <w:r>
        <w:t>This is an example for the differences between the storage engines. We have discussed referential integrity</w:t>
      </w:r>
      <w:r w:rsidR="00913C03">
        <w:t xml:space="preserve"> in this unit</w:t>
      </w:r>
      <w:r>
        <w:t xml:space="preserve">. I am creating a pair of tables with a parent table and a child table using the </w:t>
      </w:r>
      <w:proofErr w:type="spellStart"/>
      <w:r>
        <w:t>MyISAM</w:t>
      </w:r>
      <w:proofErr w:type="spellEnd"/>
      <w:r>
        <w:t xml:space="preserve"> </w:t>
      </w:r>
      <w:r w:rsidR="00913C03">
        <w:t xml:space="preserve">engine </w:t>
      </w:r>
      <w:r>
        <w:t>and another pair using the InnoDb engine</w:t>
      </w:r>
      <w:r w:rsidR="00BD298B">
        <w:t>.</w:t>
      </w:r>
      <w:r w:rsidR="004111B9">
        <w:t xml:space="preserve"> </w:t>
      </w:r>
    </w:p>
    <w:p w:rsidR="00BD298B" w:rsidRDefault="00BD298B" w:rsidP="00BD298B">
      <w:pPr>
        <w:pStyle w:val="demonum1"/>
      </w:pPr>
      <w:r>
        <w:t>The InnoDb engine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Create table z_</w:t>
      </w:r>
      <w:r w:rsidR="008521BF">
        <w:rPr>
          <w:noProof/>
        </w:rPr>
        <w:t>db_parent</w:t>
      </w:r>
      <w:r>
        <w:rPr>
          <w:noProof/>
        </w:rPr>
        <w:t xml:space="preserve"> (dept int primary key ) engine InnoDb;</w:t>
      </w:r>
    </w:p>
    <w:p w:rsidR="004111B9" w:rsidRDefault="004111B9" w:rsidP="00BD298B">
      <w:pPr>
        <w:pStyle w:val="code1"/>
        <w:rPr>
          <w:noProof/>
        </w:rPr>
      </w:pPr>
    </w:p>
    <w:p w:rsidR="004111B9" w:rsidRDefault="00BD298B" w:rsidP="00BD298B">
      <w:pPr>
        <w:pStyle w:val="code1"/>
        <w:rPr>
          <w:noProof/>
        </w:rPr>
      </w:pPr>
      <w:r>
        <w:rPr>
          <w:noProof/>
        </w:rPr>
        <w:t xml:space="preserve">Create table </w:t>
      </w:r>
      <w:r w:rsidR="008521BF">
        <w:rPr>
          <w:noProof/>
        </w:rPr>
        <w:t xml:space="preserve">z_db_child </w:t>
      </w:r>
      <w:r>
        <w:rPr>
          <w:noProof/>
        </w:rPr>
        <w:t>(</w:t>
      </w:r>
    </w:p>
    <w:p w:rsidR="004111B9" w:rsidRDefault="004111B9" w:rsidP="00BD298B">
      <w:pPr>
        <w:pStyle w:val="code1"/>
        <w:rPr>
          <w:noProof/>
        </w:rPr>
      </w:pPr>
      <w:r>
        <w:rPr>
          <w:noProof/>
        </w:rPr>
        <w:t xml:space="preserve">  </w:t>
      </w:r>
      <w:r w:rsidR="00BD298B">
        <w:rPr>
          <w:noProof/>
        </w:rPr>
        <w:t xml:space="preserve">emp </w:t>
      </w:r>
      <w:r>
        <w:rPr>
          <w:noProof/>
        </w:rPr>
        <w:t xml:space="preserve"> </w:t>
      </w:r>
      <w:r w:rsidR="00BD298B">
        <w:rPr>
          <w:noProof/>
        </w:rPr>
        <w:t>int primary key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, dept int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 xml:space="preserve">, constraint fk_2 foreign key (dept) references </w:t>
      </w:r>
      <w:r w:rsidR="008521BF">
        <w:rPr>
          <w:noProof/>
        </w:rPr>
        <w:t xml:space="preserve">z_db_parent </w:t>
      </w:r>
      <w:r>
        <w:rPr>
          <w:noProof/>
        </w:rPr>
        <w:t xml:space="preserve">(dept) ) 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engine InnoDb;</w:t>
      </w:r>
    </w:p>
    <w:p w:rsidR="00BD298B" w:rsidRDefault="00BD298B" w:rsidP="00BD298B">
      <w:pPr>
        <w:pStyle w:val="code1"/>
        <w:rPr>
          <w:noProof/>
        </w:rPr>
      </w:pP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 xml:space="preserve">Insert into </w:t>
      </w:r>
      <w:r w:rsidR="008521BF">
        <w:rPr>
          <w:noProof/>
        </w:rPr>
        <w:t xml:space="preserve">z_db_parent </w:t>
      </w:r>
      <w:r>
        <w:rPr>
          <w:noProof/>
        </w:rPr>
        <w:t>(dept )</w:t>
      </w:r>
      <w:r w:rsidR="004111B9">
        <w:rPr>
          <w:noProof/>
        </w:rPr>
        <w:t xml:space="preserve">    </w:t>
      </w:r>
      <w:r>
        <w:rPr>
          <w:noProof/>
        </w:rPr>
        <w:t xml:space="preserve"> values ( 200);</w:t>
      </w:r>
    </w:p>
    <w:p w:rsidR="008521BF" w:rsidRDefault="008521BF" w:rsidP="008521BF">
      <w:pPr>
        <w:pStyle w:val="outputBox1"/>
        <w:rPr>
          <w:noProof/>
        </w:rPr>
      </w:pPr>
      <w:r w:rsidRPr="008521BF">
        <w:rPr>
          <w:noProof/>
        </w:rPr>
        <w:t>Query OK, 1 row affected (0.02 sec)</w:t>
      </w:r>
    </w:p>
    <w:p w:rsidR="008521BF" w:rsidRDefault="008521BF" w:rsidP="00BD298B">
      <w:pPr>
        <w:pStyle w:val="code1"/>
        <w:rPr>
          <w:noProof/>
        </w:rPr>
      </w:pPr>
    </w:p>
    <w:p w:rsidR="00BD298B" w:rsidRDefault="004111B9" w:rsidP="00BD298B">
      <w:pPr>
        <w:pStyle w:val="code1"/>
        <w:rPr>
          <w:noProof/>
        </w:rPr>
      </w:pPr>
      <w:r>
        <w:rPr>
          <w:noProof/>
        </w:rPr>
        <w:t xml:space="preserve">Insert into </w:t>
      </w:r>
      <w:r w:rsidR="008521BF">
        <w:rPr>
          <w:noProof/>
        </w:rPr>
        <w:t xml:space="preserve">z_db_child </w:t>
      </w:r>
      <w:r w:rsidR="00BD298B">
        <w:rPr>
          <w:noProof/>
        </w:rPr>
        <w:t>(emp, dept) values (20, 200);</w:t>
      </w:r>
    </w:p>
    <w:p w:rsidR="008521BF" w:rsidRDefault="008521BF" w:rsidP="008521BF">
      <w:pPr>
        <w:pStyle w:val="outputBox1"/>
        <w:rPr>
          <w:noProof/>
        </w:rPr>
      </w:pPr>
      <w:r w:rsidRPr="008521BF">
        <w:rPr>
          <w:noProof/>
        </w:rPr>
        <w:t>Query OK, 1 row affected (0.02 sec)</w:t>
      </w:r>
    </w:p>
    <w:p w:rsidR="008521BF" w:rsidRDefault="008521BF" w:rsidP="00BD298B">
      <w:pPr>
        <w:pStyle w:val="code1"/>
        <w:rPr>
          <w:noProof/>
        </w:rPr>
      </w:pPr>
    </w:p>
    <w:p w:rsidR="00BD298B" w:rsidRDefault="004111B9" w:rsidP="00BD298B">
      <w:pPr>
        <w:pStyle w:val="code1"/>
        <w:rPr>
          <w:noProof/>
        </w:rPr>
      </w:pPr>
      <w:r>
        <w:rPr>
          <w:noProof/>
        </w:rPr>
        <w:t xml:space="preserve">Insert into </w:t>
      </w:r>
      <w:r w:rsidR="008521BF">
        <w:rPr>
          <w:noProof/>
        </w:rPr>
        <w:t xml:space="preserve">z_db_child </w:t>
      </w:r>
      <w:r w:rsidR="00BD298B">
        <w:rPr>
          <w:noProof/>
        </w:rPr>
        <w:t>(emp, dept) values (22, 22);</w:t>
      </w:r>
    </w:p>
    <w:p w:rsidR="00BD298B" w:rsidRDefault="008521BF" w:rsidP="008521BF">
      <w:pPr>
        <w:pStyle w:val="outputBox1"/>
        <w:rPr>
          <w:noProof/>
        </w:rPr>
      </w:pPr>
      <w:r w:rsidRPr="008521BF">
        <w:rPr>
          <w:noProof/>
        </w:rPr>
        <w:t>ERROR 1452 (23000): Cannot add or update a child row: a foreign key constraint fails (`a_testbed`.`z_db_child`, CONSTRAINT `fk_2` FOREIGN KEY (`dept`) REFERENCES `z_db_parent` (`dept`))</w:t>
      </w:r>
    </w:p>
    <w:p w:rsidR="00BD298B" w:rsidRDefault="00BD298B" w:rsidP="00BD298B">
      <w:pPr>
        <w:pStyle w:val="code1"/>
        <w:rPr>
          <w:noProof/>
        </w:rPr>
      </w:pP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 xml:space="preserve">select * from </w:t>
      </w:r>
      <w:r w:rsidR="008521BF">
        <w:rPr>
          <w:noProof/>
        </w:rPr>
        <w:t>z_db_child</w:t>
      </w:r>
      <w:r>
        <w:rPr>
          <w:noProof/>
        </w:rPr>
        <w:t>;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+-----+------+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| emp | dept |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+-----+------+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|  20 |  200 |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+-----+------+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1 row in set (0.00 sec)</w:t>
      </w:r>
    </w:p>
    <w:p w:rsidR="00C94489" w:rsidRDefault="00C94489" w:rsidP="00001113">
      <w:pPr>
        <w:pStyle w:val="body1"/>
      </w:pPr>
    </w:p>
    <w:p w:rsidR="00BD298B" w:rsidRDefault="00BD298B" w:rsidP="00001113">
      <w:pPr>
        <w:pStyle w:val="body1"/>
      </w:pPr>
      <w:r>
        <w:t xml:space="preserve">The tables are created; I entered a row in the parent table. Then I entered one row in the child table with a valid foreign key and that was accepted. The last insert was rejected since I attempted to insert a row with a </w:t>
      </w:r>
      <w:proofErr w:type="spellStart"/>
      <w:r>
        <w:t>dept</w:t>
      </w:r>
      <w:proofErr w:type="spellEnd"/>
      <w:r>
        <w:t xml:space="preserve"> of 22 which does not match a parent row.</w:t>
      </w:r>
      <w:r w:rsidR="008521BF">
        <w:t xml:space="preserve"> We want that insert to fail since we do not want a row in the child table that claims a parent row that does not exist.</w:t>
      </w:r>
    </w:p>
    <w:p w:rsidR="00BD298B" w:rsidRDefault="00BD298B" w:rsidP="00BD298B">
      <w:pPr>
        <w:pStyle w:val="demonum1"/>
      </w:pPr>
      <w:r>
        <w:t>The MyISAM engine</w:t>
      </w:r>
    </w:p>
    <w:p w:rsidR="00BC4F5A" w:rsidRDefault="00BC4F5A" w:rsidP="00BD298B">
      <w:pPr>
        <w:pStyle w:val="code1"/>
        <w:rPr>
          <w:noProof/>
        </w:rPr>
      </w:pPr>
      <w:r>
        <w:rPr>
          <w:noProof/>
        </w:rPr>
        <w:t>Create table z_</w:t>
      </w:r>
      <w:r w:rsidR="008521BF">
        <w:rPr>
          <w:noProof/>
        </w:rPr>
        <w:t>sam</w:t>
      </w:r>
      <w:r>
        <w:rPr>
          <w:noProof/>
        </w:rPr>
        <w:t>_</w:t>
      </w:r>
      <w:r w:rsidR="008521BF">
        <w:rPr>
          <w:noProof/>
        </w:rPr>
        <w:t>parent</w:t>
      </w:r>
      <w:r>
        <w:rPr>
          <w:noProof/>
        </w:rPr>
        <w:t xml:space="preserve">  ( dept  int primary key ) engine MyISAM;</w:t>
      </w:r>
    </w:p>
    <w:p w:rsidR="00BC4F5A" w:rsidRDefault="00BC4F5A" w:rsidP="00BD298B">
      <w:pPr>
        <w:pStyle w:val="code1"/>
        <w:rPr>
          <w:noProof/>
        </w:rPr>
      </w:pPr>
      <w:r>
        <w:rPr>
          <w:noProof/>
        </w:rPr>
        <w:t xml:space="preserve">Create table </w:t>
      </w:r>
      <w:r w:rsidR="008521BF">
        <w:rPr>
          <w:noProof/>
        </w:rPr>
        <w:t xml:space="preserve">z_sam_child </w:t>
      </w:r>
      <w:r>
        <w:rPr>
          <w:noProof/>
        </w:rPr>
        <w:t>(emp int primary key, dept int</w:t>
      </w:r>
    </w:p>
    <w:p w:rsidR="008521BF" w:rsidRDefault="00BC4F5A" w:rsidP="00BD298B">
      <w:pPr>
        <w:pStyle w:val="code1"/>
        <w:rPr>
          <w:noProof/>
        </w:rPr>
      </w:pPr>
      <w:r>
        <w:rPr>
          <w:noProof/>
        </w:rPr>
        <w:t xml:space="preserve">, constraint fk_1 foreign key (dept) references </w:t>
      </w:r>
      <w:r w:rsidR="008521BF">
        <w:rPr>
          <w:noProof/>
        </w:rPr>
        <w:t xml:space="preserve">z_sam_parent  </w:t>
      </w:r>
      <w:r>
        <w:rPr>
          <w:noProof/>
        </w:rPr>
        <w:t xml:space="preserve">(dept) ) </w:t>
      </w:r>
    </w:p>
    <w:p w:rsidR="00BC4F5A" w:rsidRDefault="00BC4F5A" w:rsidP="00BD298B">
      <w:pPr>
        <w:pStyle w:val="code1"/>
        <w:rPr>
          <w:noProof/>
        </w:rPr>
      </w:pPr>
      <w:r>
        <w:rPr>
          <w:noProof/>
        </w:rPr>
        <w:t>engine MyISAM;</w:t>
      </w:r>
    </w:p>
    <w:p w:rsidR="00BC4F5A" w:rsidRDefault="00BC4F5A" w:rsidP="00BD298B">
      <w:pPr>
        <w:pStyle w:val="code1"/>
        <w:rPr>
          <w:noProof/>
        </w:rPr>
      </w:pPr>
    </w:p>
    <w:p w:rsidR="00BC4F5A" w:rsidRDefault="00BC4F5A" w:rsidP="00BD298B">
      <w:pPr>
        <w:pStyle w:val="code1"/>
        <w:rPr>
          <w:noProof/>
        </w:rPr>
      </w:pPr>
      <w:r>
        <w:rPr>
          <w:noProof/>
        </w:rPr>
        <w:t xml:space="preserve">Insert into </w:t>
      </w:r>
      <w:r w:rsidR="008521BF">
        <w:rPr>
          <w:noProof/>
        </w:rPr>
        <w:t xml:space="preserve">z_sam_parent  </w:t>
      </w:r>
      <w:r>
        <w:rPr>
          <w:noProof/>
        </w:rPr>
        <w:t>(dept  ) values ( 100);</w:t>
      </w:r>
    </w:p>
    <w:p w:rsidR="008521BF" w:rsidRDefault="008521BF" w:rsidP="008521BF">
      <w:pPr>
        <w:pStyle w:val="outputBox1"/>
        <w:rPr>
          <w:noProof/>
        </w:rPr>
      </w:pPr>
      <w:r w:rsidRPr="008521BF">
        <w:rPr>
          <w:noProof/>
        </w:rPr>
        <w:t>Query OK, 1 row affected (0.02 sec)</w:t>
      </w:r>
    </w:p>
    <w:p w:rsidR="008521BF" w:rsidRDefault="008521BF" w:rsidP="00BD298B">
      <w:pPr>
        <w:pStyle w:val="code1"/>
        <w:rPr>
          <w:noProof/>
        </w:rPr>
      </w:pPr>
    </w:p>
    <w:p w:rsidR="00BC4F5A" w:rsidRDefault="00BC4F5A" w:rsidP="00BD298B">
      <w:pPr>
        <w:pStyle w:val="code1"/>
        <w:rPr>
          <w:noProof/>
        </w:rPr>
      </w:pPr>
      <w:r>
        <w:rPr>
          <w:noProof/>
        </w:rPr>
        <w:t xml:space="preserve">Insert into </w:t>
      </w:r>
      <w:r w:rsidR="008521BF">
        <w:rPr>
          <w:noProof/>
        </w:rPr>
        <w:t xml:space="preserve">z_sam_child </w:t>
      </w:r>
      <w:r>
        <w:rPr>
          <w:noProof/>
        </w:rPr>
        <w:t>(emp, dept) values (10, 100);</w:t>
      </w:r>
    </w:p>
    <w:p w:rsidR="008521BF" w:rsidRDefault="008521BF" w:rsidP="008521BF">
      <w:pPr>
        <w:pStyle w:val="outputBox1"/>
        <w:rPr>
          <w:noProof/>
        </w:rPr>
      </w:pPr>
      <w:r w:rsidRPr="008521BF">
        <w:rPr>
          <w:noProof/>
        </w:rPr>
        <w:t>Query OK, 1 row affected (0.02 sec)</w:t>
      </w:r>
    </w:p>
    <w:p w:rsidR="008521BF" w:rsidRDefault="008521BF" w:rsidP="00BD298B">
      <w:pPr>
        <w:pStyle w:val="code1"/>
        <w:rPr>
          <w:noProof/>
        </w:rPr>
      </w:pPr>
    </w:p>
    <w:p w:rsidR="00BC4F5A" w:rsidRDefault="00BC4F5A" w:rsidP="00BD298B">
      <w:pPr>
        <w:pStyle w:val="code1"/>
        <w:rPr>
          <w:noProof/>
        </w:rPr>
      </w:pPr>
      <w:r>
        <w:rPr>
          <w:noProof/>
        </w:rPr>
        <w:t xml:space="preserve">Insert into </w:t>
      </w:r>
      <w:r w:rsidR="008521BF">
        <w:rPr>
          <w:noProof/>
        </w:rPr>
        <w:t xml:space="preserve">z_sam_child </w:t>
      </w:r>
      <w:r>
        <w:rPr>
          <w:noProof/>
        </w:rPr>
        <w:t>(emp, dept) values (11, 11);</w:t>
      </w:r>
    </w:p>
    <w:p w:rsidR="008521BF" w:rsidRDefault="008521BF" w:rsidP="008521BF">
      <w:pPr>
        <w:pStyle w:val="outputBox1"/>
        <w:rPr>
          <w:noProof/>
        </w:rPr>
      </w:pPr>
      <w:r w:rsidRPr="008521BF">
        <w:rPr>
          <w:noProof/>
        </w:rPr>
        <w:t>Query OK, 1 row affected (0.02 sec)</w:t>
      </w:r>
    </w:p>
    <w:p w:rsidR="00BC4F5A" w:rsidRDefault="00BC4F5A" w:rsidP="00BC4F5A">
      <w:pPr>
        <w:pStyle w:val="body1"/>
        <w:rPr>
          <w:noProof/>
        </w:rPr>
      </w:pP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 xml:space="preserve">select * from </w:t>
      </w:r>
      <w:r w:rsidR="008521BF">
        <w:rPr>
          <w:noProof/>
        </w:rPr>
        <w:t>z_sam_child</w:t>
      </w:r>
      <w:r>
        <w:rPr>
          <w:noProof/>
        </w:rPr>
        <w:t>;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+-----+------+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| emp | dept |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+-----+------+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|  10 |  100 |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|  11 |   11 |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+-----+------+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2 rows in set (0.00 sec)</w:t>
      </w:r>
    </w:p>
    <w:p w:rsidR="008521BF" w:rsidRDefault="008521BF" w:rsidP="00BD298B">
      <w:pPr>
        <w:pStyle w:val="body1"/>
      </w:pPr>
    </w:p>
    <w:p w:rsidR="00BD298B" w:rsidRDefault="008521BF" w:rsidP="00BD298B">
      <w:pPr>
        <w:pStyle w:val="body1"/>
      </w:pPr>
      <w:r>
        <w:t xml:space="preserve">This is a problem. </w:t>
      </w:r>
      <w:r w:rsidR="00BD298B">
        <w:t>I create</w:t>
      </w:r>
      <w:r>
        <w:t>d</w:t>
      </w:r>
      <w:r w:rsidR="00BD298B">
        <w:t xml:space="preserve"> tables with the same sql except for specifying the MyISAM engine. </w:t>
      </w:r>
      <w:r>
        <w:t xml:space="preserve">With the MyISAM </w:t>
      </w:r>
      <w:r w:rsidR="00A51E95">
        <w:t>table</w:t>
      </w:r>
      <w:r w:rsidR="00BD298B">
        <w:t xml:space="preserve"> both of the child rows were accepted even though the last insert did not follow referential integrity.</w:t>
      </w:r>
      <w:r>
        <w:t xml:space="preserve">  </w:t>
      </w:r>
    </w:p>
    <w:p w:rsidR="00BD298B" w:rsidRDefault="00BD298B" w:rsidP="00BD298B">
      <w:pPr>
        <w:pStyle w:val="body1"/>
      </w:pPr>
      <w:r>
        <w:t xml:space="preserve">If you use the SHOW CREATE TABLE command for each table you can see that InnoDb table kept the foreign key constraint while the </w:t>
      </w:r>
      <w:r w:rsidR="00A51E95">
        <w:t xml:space="preserve">MyISAM </w:t>
      </w:r>
      <w:r>
        <w:t>table dropped that constraint.</w:t>
      </w:r>
      <w:r w:rsidR="008521BF">
        <w:t xml:space="preserve"> The </w:t>
      </w:r>
      <w:r w:rsidR="00A51E95">
        <w:t xml:space="preserve">MyISAM </w:t>
      </w:r>
      <w:r w:rsidR="008521BF">
        <w:t>engine does not support foreign keys and the create table statement did not tell you that. (It would be nice to get a warning that the dbms is throwing away part of your code!)</w:t>
      </w:r>
    </w:p>
    <w:p w:rsidR="008521BF" w:rsidRDefault="008521BF" w:rsidP="000F1269">
      <w:pPr>
        <w:pStyle w:val="demonum1"/>
      </w:pPr>
    </w:p>
    <w:p w:rsidR="00BD298B" w:rsidRDefault="00BD298B" w:rsidP="00BD298B">
      <w:pPr>
        <w:pStyle w:val="code1"/>
      </w:pPr>
      <w:r>
        <w:t xml:space="preserve">show create table </w:t>
      </w:r>
      <w:proofErr w:type="spellStart"/>
      <w:r w:rsidR="008521BF">
        <w:t>z_</w:t>
      </w:r>
      <w:r w:rsidR="008521BF" w:rsidRPr="008521BF">
        <w:rPr>
          <w:highlight w:val="yellow"/>
        </w:rPr>
        <w:t>sam</w:t>
      </w:r>
      <w:r w:rsidR="008521BF">
        <w:t>_child</w:t>
      </w:r>
      <w:proofErr w:type="spellEnd"/>
      <w:r w:rsidR="008521BF">
        <w:t xml:space="preserve"> </w:t>
      </w:r>
      <w:r>
        <w:t>\G</w:t>
      </w:r>
    </w:p>
    <w:p w:rsidR="008521BF" w:rsidRDefault="008521BF" w:rsidP="008521BF">
      <w:pPr>
        <w:pStyle w:val="code1"/>
      </w:pPr>
      <w:r>
        <w:t>*************************** 1. row ***************************</w:t>
      </w:r>
    </w:p>
    <w:p w:rsidR="008521BF" w:rsidRDefault="008521BF" w:rsidP="008521BF">
      <w:pPr>
        <w:pStyle w:val="code1"/>
      </w:pPr>
      <w:r>
        <w:t xml:space="preserve">       Table: </w:t>
      </w:r>
      <w:proofErr w:type="spellStart"/>
      <w:r>
        <w:t>z_sam_child</w:t>
      </w:r>
      <w:proofErr w:type="spellEnd"/>
    </w:p>
    <w:p w:rsidR="008521BF" w:rsidRDefault="008521BF" w:rsidP="008521BF">
      <w:pPr>
        <w:pStyle w:val="code1"/>
      </w:pPr>
      <w:r>
        <w:t>Create Table: CREATE TABLE `</w:t>
      </w:r>
      <w:proofErr w:type="spellStart"/>
      <w:r>
        <w:t>z_sam_child</w:t>
      </w:r>
      <w:proofErr w:type="spellEnd"/>
      <w:r>
        <w:t>` (</w:t>
      </w:r>
    </w:p>
    <w:p w:rsidR="008521BF" w:rsidRDefault="008521BF" w:rsidP="008521BF">
      <w:pPr>
        <w:pStyle w:val="code1"/>
      </w:pPr>
      <w:r>
        <w:t xml:space="preserve">  `</w:t>
      </w:r>
      <w:proofErr w:type="spellStart"/>
      <w:r>
        <w:t>emp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521BF" w:rsidRDefault="008521BF" w:rsidP="008521BF">
      <w:pPr>
        <w:pStyle w:val="code1"/>
      </w:pPr>
      <w:r>
        <w:t xml:space="preserve">  `dept` </w:t>
      </w:r>
      <w:proofErr w:type="spellStart"/>
      <w:r>
        <w:t>int</w:t>
      </w:r>
      <w:proofErr w:type="spellEnd"/>
      <w:r>
        <w:t>(11) DEFAULT NULL,</w:t>
      </w:r>
    </w:p>
    <w:p w:rsidR="008521BF" w:rsidRDefault="008521BF" w:rsidP="008521BF">
      <w:pPr>
        <w:pStyle w:val="code1"/>
      </w:pPr>
      <w:r>
        <w:t xml:space="preserve">  PRIMARY KEY (`emp`),</w:t>
      </w:r>
    </w:p>
    <w:p w:rsidR="008521BF" w:rsidRDefault="008521BF" w:rsidP="008521BF">
      <w:pPr>
        <w:pStyle w:val="code1"/>
      </w:pPr>
      <w:r>
        <w:t xml:space="preserve">  KEY `fk_1` (`dept`)</w:t>
      </w:r>
    </w:p>
    <w:p w:rsidR="008521BF" w:rsidRDefault="008521BF" w:rsidP="008521BF">
      <w:pPr>
        <w:pStyle w:val="code1"/>
      </w:pPr>
      <w:r>
        <w:t>) ENGINE=</w:t>
      </w:r>
      <w:proofErr w:type="spellStart"/>
      <w:r>
        <w:t>MyISAM</w:t>
      </w:r>
      <w:proofErr w:type="spellEnd"/>
      <w:r>
        <w:t xml:space="preserve"> DEFAULT CHARSET=latin1</w:t>
      </w:r>
    </w:p>
    <w:p w:rsidR="008521BF" w:rsidRDefault="008521BF" w:rsidP="008521BF">
      <w:pPr>
        <w:pStyle w:val="code1"/>
      </w:pPr>
    </w:p>
    <w:p w:rsidR="008521BF" w:rsidRDefault="008521BF" w:rsidP="008521BF">
      <w:pPr>
        <w:pStyle w:val="code1"/>
      </w:pPr>
    </w:p>
    <w:p w:rsidR="008521BF" w:rsidRDefault="008521BF" w:rsidP="008521BF">
      <w:pPr>
        <w:pStyle w:val="code1"/>
      </w:pPr>
    </w:p>
    <w:p w:rsidR="00BD298B" w:rsidRDefault="00BD298B" w:rsidP="00BD298B">
      <w:pPr>
        <w:pStyle w:val="code1"/>
      </w:pPr>
      <w:r>
        <w:t xml:space="preserve">show create table </w:t>
      </w:r>
      <w:proofErr w:type="spellStart"/>
      <w:r w:rsidR="008521BF">
        <w:t>z_</w:t>
      </w:r>
      <w:r w:rsidR="008521BF" w:rsidRPr="008521BF">
        <w:rPr>
          <w:highlight w:val="yellow"/>
        </w:rPr>
        <w:t>db</w:t>
      </w:r>
      <w:r w:rsidR="008521BF">
        <w:t>_child</w:t>
      </w:r>
      <w:proofErr w:type="spellEnd"/>
      <w:r w:rsidR="008521BF">
        <w:t xml:space="preserve"> </w:t>
      </w:r>
      <w:r>
        <w:t>\G</w:t>
      </w:r>
    </w:p>
    <w:p w:rsidR="00BD298B" w:rsidRDefault="00BD298B" w:rsidP="00BD298B">
      <w:pPr>
        <w:pStyle w:val="code1"/>
      </w:pPr>
      <w:r>
        <w:t>*************************** 1. row ***************************</w:t>
      </w:r>
    </w:p>
    <w:p w:rsidR="008521BF" w:rsidRPr="008521BF" w:rsidRDefault="008521BF" w:rsidP="008521BF">
      <w:pPr>
        <w:pStyle w:val="code1"/>
      </w:pPr>
      <w:r w:rsidRPr="008521BF">
        <w:t xml:space="preserve">       Table: </w:t>
      </w:r>
      <w:proofErr w:type="spellStart"/>
      <w:r w:rsidRPr="008521BF">
        <w:t>z_db_child</w:t>
      </w:r>
      <w:proofErr w:type="spellEnd"/>
    </w:p>
    <w:p w:rsidR="008521BF" w:rsidRPr="008521BF" w:rsidRDefault="008521BF" w:rsidP="008521BF">
      <w:pPr>
        <w:pStyle w:val="code1"/>
      </w:pPr>
      <w:r w:rsidRPr="008521BF">
        <w:t>Create Table: CREATE TABLE `</w:t>
      </w:r>
      <w:proofErr w:type="spellStart"/>
      <w:r w:rsidRPr="008521BF">
        <w:t>z_db_child</w:t>
      </w:r>
      <w:proofErr w:type="spellEnd"/>
      <w:r w:rsidRPr="008521BF">
        <w:t>` (</w:t>
      </w:r>
    </w:p>
    <w:p w:rsidR="008521BF" w:rsidRPr="008521BF" w:rsidRDefault="008521BF" w:rsidP="008521BF">
      <w:pPr>
        <w:pStyle w:val="code1"/>
      </w:pPr>
      <w:r w:rsidRPr="008521BF">
        <w:t xml:space="preserve">  `</w:t>
      </w:r>
      <w:proofErr w:type="spellStart"/>
      <w:r w:rsidRPr="008521BF">
        <w:t>emp</w:t>
      </w:r>
      <w:proofErr w:type="spellEnd"/>
      <w:r w:rsidRPr="008521BF">
        <w:t xml:space="preserve">` </w:t>
      </w:r>
      <w:proofErr w:type="spellStart"/>
      <w:r w:rsidRPr="008521BF">
        <w:t>int</w:t>
      </w:r>
      <w:proofErr w:type="spellEnd"/>
      <w:r w:rsidRPr="008521BF">
        <w:t>(11) NOT NULL,</w:t>
      </w:r>
    </w:p>
    <w:p w:rsidR="008521BF" w:rsidRPr="008521BF" w:rsidRDefault="008521BF" w:rsidP="008521BF">
      <w:pPr>
        <w:pStyle w:val="code1"/>
      </w:pPr>
      <w:r w:rsidRPr="008521BF">
        <w:t xml:space="preserve">  `dept` </w:t>
      </w:r>
      <w:proofErr w:type="spellStart"/>
      <w:r w:rsidRPr="008521BF">
        <w:t>int</w:t>
      </w:r>
      <w:proofErr w:type="spellEnd"/>
      <w:r w:rsidRPr="008521BF">
        <w:t>(11) DEFAULT NULL,</w:t>
      </w:r>
    </w:p>
    <w:p w:rsidR="008521BF" w:rsidRPr="008521BF" w:rsidRDefault="008521BF" w:rsidP="008521BF">
      <w:pPr>
        <w:pStyle w:val="code1"/>
      </w:pPr>
      <w:r w:rsidRPr="008521BF">
        <w:t xml:space="preserve">  PRIMARY KEY (`emp`),</w:t>
      </w:r>
    </w:p>
    <w:p w:rsidR="008521BF" w:rsidRPr="008521BF" w:rsidRDefault="008521BF" w:rsidP="008521BF">
      <w:pPr>
        <w:pStyle w:val="code1"/>
      </w:pPr>
      <w:r w:rsidRPr="008521BF">
        <w:t xml:space="preserve">  KEY `fk_2` (`dept`),</w:t>
      </w:r>
    </w:p>
    <w:p w:rsidR="008521BF" w:rsidRPr="008521BF" w:rsidRDefault="008521BF" w:rsidP="008521BF">
      <w:pPr>
        <w:pStyle w:val="code1"/>
      </w:pPr>
      <w:r w:rsidRPr="008521BF">
        <w:t xml:space="preserve">  </w:t>
      </w:r>
      <w:r w:rsidRPr="008521BF">
        <w:rPr>
          <w:highlight w:val="yellow"/>
        </w:rPr>
        <w:t>CONSTRAINT `fk_2` FOREIGN KEY (`dept`) REFERENCES `</w:t>
      </w:r>
      <w:proofErr w:type="spellStart"/>
      <w:r w:rsidRPr="008521BF">
        <w:rPr>
          <w:highlight w:val="yellow"/>
        </w:rPr>
        <w:t>z_db_parent</w:t>
      </w:r>
      <w:proofErr w:type="spellEnd"/>
      <w:r w:rsidRPr="008521BF">
        <w:rPr>
          <w:highlight w:val="yellow"/>
        </w:rPr>
        <w:t>` (`dept`)</w:t>
      </w:r>
    </w:p>
    <w:p w:rsidR="008521BF" w:rsidRPr="008521BF" w:rsidRDefault="008521BF" w:rsidP="008521BF">
      <w:pPr>
        <w:pStyle w:val="code1"/>
      </w:pPr>
      <w:r w:rsidRPr="008521BF">
        <w:t>) ENGINE=</w:t>
      </w:r>
      <w:proofErr w:type="spellStart"/>
      <w:r w:rsidRPr="008521BF">
        <w:t>InnoDB</w:t>
      </w:r>
      <w:proofErr w:type="spellEnd"/>
      <w:r w:rsidRPr="008521BF">
        <w:t xml:space="preserve"> DEFAULT CHARSET=latin1</w:t>
      </w:r>
    </w:p>
    <w:p w:rsidR="007B0C7D" w:rsidRDefault="007B0C7D" w:rsidP="00BC4F5A">
      <w:pPr>
        <w:pStyle w:val="body1"/>
      </w:pPr>
    </w:p>
    <w:p w:rsidR="00BC4F5A" w:rsidRDefault="00BD298B" w:rsidP="00BC4F5A">
      <w:pPr>
        <w:pStyle w:val="body1"/>
      </w:pPr>
      <w:r>
        <w:t xml:space="preserve">Why would you want tables that do not enforce referential integrity? MyISAM tables </w:t>
      </w:r>
      <w:r w:rsidR="008521BF">
        <w:t>have been</w:t>
      </w:r>
      <w:r>
        <w:t xml:space="preserve"> faster than </w:t>
      </w:r>
      <w:r w:rsidR="00C94489">
        <w:t>InnoDb (</w:t>
      </w:r>
      <w:r>
        <w:t>for one thing the system does not have to validate foreign keys!) The thinking in MySQL was that the application level of the system would handle the validation.</w:t>
      </w:r>
    </w:p>
    <w:p w:rsidR="00BD298B" w:rsidRDefault="00BD298B" w:rsidP="00BC4F5A">
      <w:pPr>
        <w:pStyle w:val="body1"/>
      </w:pPr>
      <w:r>
        <w:t>Why would you want table</w:t>
      </w:r>
      <w:r w:rsidR="00913C03">
        <w:t>s</w:t>
      </w:r>
      <w:r>
        <w:t xml:space="preserve"> that do enforce referential integrity</w:t>
      </w:r>
      <w:r w:rsidR="00CD61B1">
        <w:t xml:space="preserve">? To </w:t>
      </w:r>
      <w:r w:rsidR="00BA7A67">
        <w:t>help keep</w:t>
      </w:r>
      <w:r w:rsidR="00CD61B1">
        <w:t xml:space="preserve"> your data clean.</w:t>
      </w:r>
    </w:p>
    <w:p w:rsidR="007B0C7D" w:rsidRDefault="00BD298B" w:rsidP="00BD298B">
      <w:pPr>
        <w:pStyle w:val="body1"/>
      </w:pPr>
      <w:r>
        <w:t xml:space="preserve">It is also important to realize that there was no </w:t>
      </w:r>
      <w:r w:rsidR="007B0C7D">
        <w:t>warning</w:t>
      </w:r>
      <w:r>
        <w:t xml:space="preserve"> about the foreign key constraint </w:t>
      </w:r>
      <w:r w:rsidR="007B0C7D">
        <w:t>with</w:t>
      </w:r>
      <w:r>
        <w:t xml:space="preserve"> the MyISAM table. This is a MySQL feature. </w:t>
      </w:r>
      <w:r w:rsidR="007B0C7D">
        <w:t xml:space="preserve">The constraint was silently dropped. That could easily be a problem if you are not aware of this feature. It can also be a problem if </w:t>
      </w:r>
      <w:r w:rsidR="008521BF">
        <w:t>your</w:t>
      </w:r>
      <w:r w:rsidR="007B0C7D">
        <w:t xml:space="preserve"> installation defaults to MyISAM tables.</w:t>
      </w:r>
    </w:p>
    <w:p w:rsidR="00BD298B" w:rsidRDefault="00BD298B" w:rsidP="00BD298B">
      <w:pPr>
        <w:pStyle w:val="body1"/>
      </w:pPr>
      <w:r>
        <w:lastRenderedPageBreak/>
        <w:t xml:space="preserve"> The InnoDb tables are closer to standard SQL than the MyISAM tables which is why they are required for this class.</w:t>
      </w:r>
    </w:p>
    <w:p w:rsidR="00616BDC" w:rsidRDefault="00616BDC" w:rsidP="00BD298B">
      <w:pPr>
        <w:pStyle w:val="body1"/>
      </w:pPr>
    </w:p>
    <w:p w:rsidR="00BD298B" w:rsidRDefault="00BD298B" w:rsidP="00BD298B">
      <w:pPr>
        <w:pStyle w:val="body1"/>
      </w:pPr>
    </w:p>
    <w:p w:rsidR="00BD298B" w:rsidRDefault="00BD298B" w:rsidP="00BD298B">
      <w:pPr>
        <w:pStyle w:val="body1"/>
      </w:pPr>
      <w:r>
        <w:t>The SQL that I give you for the major tables include</w:t>
      </w:r>
      <w:r w:rsidR="008521BF">
        <w:t>s</w:t>
      </w:r>
      <w:r>
        <w:t xml:space="preserve"> the engine=InnoDb phrase. When I include Create tables statements in the notes I do not always include that phrase- but if Inn</w:t>
      </w:r>
      <w:r w:rsidR="008521BF">
        <w:t>o</w:t>
      </w:r>
      <w:r>
        <w:t>Db is not your default engine yo</w:t>
      </w:r>
      <w:r w:rsidR="004111B9">
        <w:t>u may need to add that phrase.</w:t>
      </w:r>
    </w:p>
    <w:p w:rsidR="00BD298B" w:rsidRDefault="00BD298B" w:rsidP="00BD298B">
      <w:pPr>
        <w:pStyle w:val="body1"/>
      </w:pPr>
      <w:r>
        <w:t>One consequence of having different storage engines is that when you go to various web sites the author might no</w:t>
      </w:r>
      <w:r w:rsidR="004111B9">
        <w:t>t</w:t>
      </w:r>
      <w:r>
        <w:t xml:space="preserve"> specify which engine they are using. The MyISAM engine was the default in earlier versions of MySQL and many web page authors are using that engine.</w:t>
      </w:r>
      <w:r w:rsidR="008521BF">
        <w:t xml:space="preserve"> The InnoDB engine is the</w:t>
      </w:r>
      <w:r w:rsidR="00E7072D">
        <w:t xml:space="preserve"> default with MySQL version 5.5.</w:t>
      </w:r>
    </w:p>
    <w:p w:rsidR="00D458CB" w:rsidRDefault="00D458CB" w:rsidP="00001113">
      <w:pPr>
        <w:pStyle w:val="body1"/>
      </w:pPr>
    </w:p>
    <w:sectPr w:rsidR="00D458CB" w:rsidSect="00D75A8D">
      <w:headerReference w:type="default" r:id="rId8"/>
      <w:footerReference w:type="default" r:id="rId9"/>
      <w:pgSz w:w="12240" w:h="15840"/>
      <w:pgMar w:top="720" w:right="1152" w:bottom="720" w:left="1152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78C" w:rsidRDefault="00CF078C" w:rsidP="00E41217">
      <w:pPr>
        <w:spacing w:after="0" w:line="240" w:lineRule="auto"/>
      </w:pPr>
      <w:r>
        <w:separator/>
      </w:r>
    </w:p>
  </w:endnote>
  <w:endnote w:type="continuationSeparator" w:id="0">
    <w:p w:rsidR="00CF078C" w:rsidRDefault="00CF078C" w:rsidP="00E41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92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2538"/>
      <w:gridCol w:w="6345"/>
      <w:gridCol w:w="1253"/>
    </w:tblGrid>
    <w:tr w:rsidR="00F470F9" w:rsidRPr="0061523B" w:rsidTr="00BA7A67">
      <w:tc>
        <w:tcPr>
          <w:tcW w:w="2538" w:type="dxa"/>
        </w:tcPr>
        <w:p w:rsidR="00F470F9" w:rsidRPr="0061523B" w:rsidRDefault="00F470F9" w:rsidP="00FA643B">
          <w:pPr>
            <w:pStyle w:val="Footer"/>
            <w:tabs>
              <w:tab w:val="clear" w:pos="4680"/>
              <w:tab w:val="clear" w:pos="9360"/>
            </w:tabs>
            <w:rPr>
              <w:rFonts w:cs="Times New Roman"/>
              <w:sz w:val="20"/>
              <w:szCs w:val="20"/>
            </w:rPr>
          </w:pPr>
          <w:r w:rsidRPr="0061523B">
            <w:rPr>
              <w:rFonts w:cs="Times New Roman"/>
              <w:sz w:val="20"/>
              <w:szCs w:val="20"/>
            </w:rPr>
            <w:t xml:space="preserve"> RM Endres ©</w:t>
          </w:r>
          <w:r w:rsidR="00AC28A7">
            <w:rPr>
              <w:rFonts w:cs="Times New Roman"/>
              <w:sz w:val="20"/>
              <w:szCs w:val="20"/>
            </w:rPr>
            <w:fldChar w:fldCharType="begin"/>
          </w:r>
          <w:r w:rsidR="00BA7A67">
            <w:rPr>
              <w:rFonts w:cs="Times New Roman"/>
              <w:sz w:val="20"/>
              <w:szCs w:val="20"/>
            </w:rPr>
            <w:instrText xml:space="preserve"> SAVEDATE  \@ "yyyy-MM-dd"  \* MERGEFORMAT </w:instrText>
          </w:r>
          <w:r w:rsidR="00AC28A7">
            <w:rPr>
              <w:rFonts w:cs="Times New Roman"/>
              <w:sz w:val="20"/>
              <w:szCs w:val="20"/>
            </w:rPr>
            <w:fldChar w:fldCharType="separate"/>
          </w:r>
          <w:r w:rsidR="00913C03">
            <w:rPr>
              <w:rFonts w:cs="Times New Roman"/>
              <w:noProof/>
              <w:sz w:val="20"/>
              <w:szCs w:val="20"/>
            </w:rPr>
            <w:t>2014-01-04</w:t>
          </w:r>
          <w:r w:rsidR="00AC28A7">
            <w:rPr>
              <w:rFonts w:cs="Times New Roman"/>
              <w:sz w:val="20"/>
              <w:szCs w:val="20"/>
            </w:rPr>
            <w:fldChar w:fldCharType="end"/>
          </w:r>
        </w:p>
      </w:tc>
      <w:tc>
        <w:tcPr>
          <w:tcW w:w="6345" w:type="dxa"/>
        </w:tcPr>
        <w:p w:rsidR="00F470F9" w:rsidRPr="0061523B" w:rsidRDefault="00AC28A7" w:rsidP="00630CE9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cs="Times New Roman"/>
              <w:sz w:val="20"/>
              <w:szCs w:val="20"/>
            </w:rPr>
          </w:pPr>
          <w:fldSimple w:instr=" FILENAME   \* MERGEFORMAT ">
            <w:r w:rsidR="00CE7D66" w:rsidRPr="00CE7D66">
              <w:rPr>
                <w:rFonts w:cs="Times New Roman"/>
                <w:noProof/>
                <w:sz w:val="20"/>
                <w:szCs w:val="20"/>
              </w:rPr>
              <w:t>155A</w:t>
            </w:r>
            <w:r w:rsidR="00CE7D66" w:rsidRPr="00CE7D66">
              <w:rPr>
                <w:noProof/>
                <w:sz w:val="20"/>
                <w:szCs w:val="20"/>
              </w:rPr>
              <w:t>_03-06_notes_StorageEngines</w:t>
            </w:r>
            <w:r w:rsidR="00CE7D66">
              <w:rPr>
                <w:noProof/>
              </w:rPr>
              <w:t>.docx</w:t>
            </w:r>
          </w:fldSimple>
        </w:p>
      </w:tc>
      <w:tc>
        <w:tcPr>
          <w:tcW w:w="1253" w:type="dxa"/>
        </w:tcPr>
        <w:p w:rsidR="00F470F9" w:rsidRPr="0061523B" w:rsidRDefault="00F470F9" w:rsidP="00FA643B">
          <w:pPr>
            <w:pStyle w:val="Footer"/>
            <w:tabs>
              <w:tab w:val="clear" w:pos="4680"/>
              <w:tab w:val="left" w:pos="7392"/>
            </w:tabs>
            <w:jc w:val="right"/>
            <w:rPr>
              <w:rFonts w:cs="Times New Roman"/>
              <w:sz w:val="20"/>
              <w:szCs w:val="20"/>
            </w:rPr>
          </w:pPr>
          <w:r w:rsidRPr="0061523B">
            <w:rPr>
              <w:rFonts w:cs="Times New Roman"/>
              <w:sz w:val="20"/>
              <w:szCs w:val="20"/>
            </w:rPr>
            <w:t xml:space="preserve">Page </w:t>
          </w:r>
          <w:r w:rsidR="00AC28A7" w:rsidRPr="0061523B">
            <w:rPr>
              <w:rFonts w:cs="Times New Roman"/>
              <w:sz w:val="20"/>
              <w:szCs w:val="20"/>
            </w:rPr>
            <w:fldChar w:fldCharType="begin"/>
          </w:r>
          <w:r w:rsidRPr="0061523B">
            <w:rPr>
              <w:rFonts w:cs="Times New Roman"/>
              <w:sz w:val="20"/>
              <w:szCs w:val="20"/>
            </w:rPr>
            <w:instrText xml:space="preserve"> PAGE   \* MERGEFORMAT </w:instrText>
          </w:r>
          <w:r w:rsidR="00AC28A7" w:rsidRPr="0061523B">
            <w:rPr>
              <w:rFonts w:cs="Times New Roman"/>
              <w:sz w:val="20"/>
              <w:szCs w:val="20"/>
            </w:rPr>
            <w:fldChar w:fldCharType="separate"/>
          </w:r>
          <w:r w:rsidR="00913C03">
            <w:rPr>
              <w:rFonts w:cs="Times New Roman"/>
              <w:noProof/>
              <w:sz w:val="20"/>
              <w:szCs w:val="20"/>
            </w:rPr>
            <w:t>3</w:t>
          </w:r>
          <w:r w:rsidR="00AC28A7" w:rsidRPr="0061523B">
            <w:rPr>
              <w:rFonts w:cs="Times New Roman"/>
              <w:sz w:val="20"/>
              <w:szCs w:val="20"/>
            </w:rPr>
            <w:fldChar w:fldCharType="end"/>
          </w:r>
          <w:r w:rsidRPr="0061523B">
            <w:rPr>
              <w:rFonts w:cs="Times New Roman"/>
              <w:sz w:val="20"/>
              <w:szCs w:val="20"/>
            </w:rPr>
            <w:t xml:space="preserve"> of </w:t>
          </w:r>
          <w:fldSimple w:instr=" NUMPAGES   \* MERGEFORMAT ">
            <w:r w:rsidR="00913C03" w:rsidRPr="00913C03">
              <w:rPr>
                <w:rFonts w:cs="Times New Roman"/>
                <w:noProof/>
                <w:sz w:val="20"/>
                <w:szCs w:val="20"/>
              </w:rPr>
              <w:t>3</w:t>
            </w:r>
          </w:fldSimple>
          <w:r w:rsidRPr="0061523B">
            <w:rPr>
              <w:rFonts w:cs="Times New Roman"/>
              <w:sz w:val="20"/>
              <w:szCs w:val="20"/>
            </w:rPr>
            <w:t xml:space="preserve">   </w:t>
          </w:r>
        </w:p>
      </w:tc>
    </w:tr>
  </w:tbl>
  <w:p w:rsidR="00E41217" w:rsidRDefault="00E41217" w:rsidP="00FA64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78C" w:rsidRDefault="00CF078C" w:rsidP="00E41217">
      <w:pPr>
        <w:spacing w:after="0" w:line="240" w:lineRule="auto"/>
      </w:pPr>
      <w:r>
        <w:separator/>
      </w:r>
    </w:p>
  </w:footnote>
  <w:footnote w:type="continuationSeparator" w:id="0">
    <w:p w:rsidR="00CF078C" w:rsidRDefault="00CF078C" w:rsidP="00E41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32" w:type="pct"/>
      <w:tblInd w:w="-6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610"/>
      <w:gridCol w:w="7621"/>
    </w:tblGrid>
    <w:tr w:rsidR="00E41217" w:rsidTr="008521BF">
      <w:trPr>
        <w:trHeight w:val="288"/>
      </w:trPr>
      <w:sdt>
        <w:sdtPr>
          <w:rPr>
            <w:rFonts w:ascii="Times New Roman" w:eastAsiaTheme="majorEastAsia" w:hAnsi="Times New Roman" w:cs="Times New Roman"/>
            <w:sz w:val="36"/>
            <w:szCs w:val="36"/>
          </w:rPr>
          <w:alias w:val="Title"/>
          <w:id w:val="77761602"/>
          <w:placeholder>
            <w:docPart w:val="C011A1E34D35491DBF4F3543C69510F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2610" w:type="dxa"/>
            </w:tcPr>
            <w:p w:rsidR="00E41217" w:rsidRDefault="0090379D" w:rsidP="0090379D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sz w:val="36"/>
                  <w:szCs w:val="36"/>
                </w:rPr>
                <w:t xml:space="preserve">CS 155A     </w:t>
              </w:r>
            </w:p>
          </w:tc>
        </w:sdtContent>
      </w:sdt>
      <w:tc>
        <w:tcPr>
          <w:tcW w:w="7621" w:type="dxa"/>
        </w:tcPr>
        <w:p w:rsidR="00E41217" w:rsidRPr="00D75A8D" w:rsidRDefault="00BC4F5A" w:rsidP="00BC4F5A">
          <w:pPr>
            <w:pStyle w:val="Header"/>
            <w:jc w:val="right"/>
            <w:rPr>
              <w:rFonts w:ascii="Arial Black" w:eastAsiaTheme="majorEastAsia" w:hAnsi="Arial Black" w:cs="Times New Roman"/>
              <w:b/>
              <w:bCs/>
              <w:sz w:val="32"/>
              <w:szCs w:val="32"/>
            </w:rPr>
          </w:pPr>
          <w:r>
            <w:rPr>
              <w:rFonts w:ascii="Times New Roman" w:eastAsiaTheme="majorEastAsia" w:hAnsi="Times New Roman" w:cs="Times New Roman"/>
              <w:sz w:val="36"/>
              <w:szCs w:val="36"/>
            </w:rPr>
            <w:t>Storage Engine and MySQL Features</w:t>
          </w:r>
        </w:p>
      </w:tc>
    </w:tr>
  </w:tbl>
  <w:p w:rsidR="00E41217" w:rsidRDefault="00E412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54F7A"/>
    <w:multiLevelType w:val="hybridMultilevel"/>
    <w:tmpl w:val="20BAE968"/>
    <w:lvl w:ilvl="0" w:tplc="430C8D88">
      <w:start w:val="1"/>
      <w:numFmt w:val="decimalZero"/>
      <w:lvlText w:val="Demo %1:"/>
      <w:lvlJc w:val="left"/>
      <w:pPr>
        <w:tabs>
          <w:tab w:val="num" w:pos="1008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6810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8BD39DF"/>
    <w:multiLevelType w:val="hybridMultilevel"/>
    <w:tmpl w:val="B13A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B173D"/>
    <w:multiLevelType w:val="multilevel"/>
    <w:tmpl w:val="27683E38"/>
    <w:lvl w:ilvl="0">
      <w:start w:val="1"/>
      <w:numFmt w:val="decimal"/>
      <w:pStyle w:val="head1"/>
      <w:lvlText w:val="%1."/>
      <w:lvlJc w:val="left"/>
      <w:pPr>
        <w:ind w:left="360" w:hanging="360"/>
      </w:pPr>
      <w:rPr>
        <w:rFonts w:ascii="Arial Black" w:hAnsi="Arial Black" w:hint="default"/>
        <w:b w:val="0"/>
        <w:i w:val="0"/>
        <w:sz w:val="28"/>
      </w:rPr>
    </w:lvl>
    <w:lvl w:ilvl="1">
      <w:start w:val="1"/>
      <w:numFmt w:val="decimal"/>
      <w:pStyle w:val="outline1"/>
      <w:lvlText w:val="%1.%2."/>
      <w:lvlJc w:val="left"/>
      <w:pPr>
        <w:ind w:left="792" w:hanging="432"/>
      </w:pPr>
      <w:rPr>
        <w:rFonts w:ascii="Arial Black" w:hAnsi="Arial Black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Black" w:hAnsi="Arial Black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Black" w:hAnsi="Arial Black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3E5432E"/>
    <w:multiLevelType w:val="hybridMultilevel"/>
    <w:tmpl w:val="014AC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10E1F"/>
    <w:multiLevelType w:val="hybridMultilevel"/>
    <w:tmpl w:val="E1B45B14"/>
    <w:lvl w:ilvl="0" w:tplc="A1AA6A48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AC46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8A069F5"/>
    <w:multiLevelType w:val="hybridMultilevel"/>
    <w:tmpl w:val="3BF22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E17EF4"/>
    <w:multiLevelType w:val="multilevel"/>
    <w:tmpl w:val="508E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5F0CF3"/>
    <w:multiLevelType w:val="hybridMultilevel"/>
    <w:tmpl w:val="85EC1EC6"/>
    <w:lvl w:ilvl="0" w:tplc="E9060F1A">
      <w:start w:val="1"/>
      <w:numFmt w:val="decimalZero"/>
      <w:pStyle w:val="demonum1"/>
      <w:lvlText w:val="Demo %1:"/>
      <w:lvlJc w:val="lef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B61FC"/>
    <w:multiLevelType w:val="multilevel"/>
    <w:tmpl w:val="5C9A029A"/>
    <w:lvl w:ilvl="0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Black" w:hAnsi="Arial Black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Black" w:hAnsi="Arial Black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Black" w:hAnsi="Arial Black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57A095B"/>
    <w:multiLevelType w:val="hybridMultilevel"/>
    <w:tmpl w:val="CC682B40"/>
    <w:lvl w:ilvl="0" w:tplc="D7742506">
      <w:start w:val="1"/>
      <w:numFmt w:val="decimalZero"/>
      <w:lvlText w:val="Demo %1: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D82C954C" w:tentative="1">
      <w:start w:val="1"/>
      <w:numFmt w:val="lowerLetter"/>
      <w:lvlText w:val="%2."/>
      <w:lvlJc w:val="left"/>
      <w:pPr>
        <w:ind w:left="1440" w:hanging="360"/>
      </w:pPr>
    </w:lvl>
    <w:lvl w:ilvl="2" w:tplc="292AAA6A" w:tentative="1">
      <w:start w:val="1"/>
      <w:numFmt w:val="lowerRoman"/>
      <w:lvlText w:val="%3."/>
      <w:lvlJc w:val="right"/>
      <w:pPr>
        <w:ind w:left="2160" w:hanging="180"/>
      </w:pPr>
    </w:lvl>
    <w:lvl w:ilvl="3" w:tplc="4A9E17D0" w:tentative="1">
      <w:start w:val="1"/>
      <w:numFmt w:val="decimal"/>
      <w:lvlText w:val="%4."/>
      <w:lvlJc w:val="left"/>
      <w:pPr>
        <w:ind w:left="2880" w:hanging="360"/>
      </w:pPr>
    </w:lvl>
    <w:lvl w:ilvl="4" w:tplc="DC986A6C" w:tentative="1">
      <w:start w:val="1"/>
      <w:numFmt w:val="lowerLetter"/>
      <w:lvlText w:val="%5."/>
      <w:lvlJc w:val="left"/>
      <w:pPr>
        <w:ind w:left="3600" w:hanging="360"/>
      </w:pPr>
    </w:lvl>
    <w:lvl w:ilvl="5" w:tplc="12BE47A6" w:tentative="1">
      <w:start w:val="1"/>
      <w:numFmt w:val="lowerRoman"/>
      <w:lvlText w:val="%6."/>
      <w:lvlJc w:val="right"/>
      <w:pPr>
        <w:ind w:left="4320" w:hanging="180"/>
      </w:pPr>
    </w:lvl>
    <w:lvl w:ilvl="6" w:tplc="3A18368C" w:tentative="1">
      <w:start w:val="1"/>
      <w:numFmt w:val="decimal"/>
      <w:lvlText w:val="%7."/>
      <w:lvlJc w:val="left"/>
      <w:pPr>
        <w:ind w:left="5040" w:hanging="360"/>
      </w:pPr>
    </w:lvl>
    <w:lvl w:ilvl="7" w:tplc="F05EE6DA" w:tentative="1">
      <w:start w:val="1"/>
      <w:numFmt w:val="lowerLetter"/>
      <w:lvlText w:val="%8."/>
      <w:lvlJc w:val="left"/>
      <w:pPr>
        <w:ind w:left="5760" w:hanging="360"/>
      </w:pPr>
    </w:lvl>
    <w:lvl w:ilvl="8" w:tplc="FDE289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583AC1"/>
    <w:multiLevelType w:val="hybridMultilevel"/>
    <w:tmpl w:val="8FA66F36"/>
    <w:lvl w:ilvl="0" w:tplc="7BB41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0"/>
  </w:num>
  <w:num w:numId="10">
    <w:abstractNumId w:val="2"/>
  </w:num>
  <w:num w:numId="11">
    <w:abstractNumId w:val="4"/>
  </w:num>
  <w:num w:numId="12">
    <w:abstractNumId w:val="11"/>
  </w:num>
  <w:num w:numId="13">
    <w:abstractNumId w:val="3"/>
  </w:num>
  <w:num w:numId="14">
    <w:abstractNumId w:val="3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9"/>
  </w:num>
  <w:num w:numId="30">
    <w:abstractNumId w:val="12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13666"/>
  </w:hdrShapeDefaults>
  <w:footnotePr>
    <w:footnote w:id="-1"/>
    <w:footnote w:id="0"/>
  </w:footnotePr>
  <w:endnotePr>
    <w:endnote w:id="-1"/>
    <w:endnote w:id="0"/>
  </w:endnotePr>
  <w:compat/>
  <w:rsids>
    <w:rsidRoot w:val="00BD298B"/>
    <w:rsid w:val="00000E7E"/>
    <w:rsid w:val="00001113"/>
    <w:rsid w:val="00052BE8"/>
    <w:rsid w:val="0006635C"/>
    <w:rsid w:val="000C2A00"/>
    <w:rsid w:val="000F1269"/>
    <w:rsid w:val="0010032B"/>
    <w:rsid w:val="0010411F"/>
    <w:rsid w:val="001076D3"/>
    <w:rsid w:val="00123DBE"/>
    <w:rsid w:val="00134611"/>
    <w:rsid w:val="001420D8"/>
    <w:rsid w:val="00186311"/>
    <w:rsid w:val="001D55C5"/>
    <w:rsid w:val="001D60A1"/>
    <w:rsid w:val="00232B7C"/>
    <w:rsid w:val="00241B4D"/>
    <w:rsid w:val="002473A6"/>
    <w:rsid w:val="0027239B"/>
    <w:rsid w:val="002746EB"/>
    <w:rsid w:val="002A5EEE"/>
    <w:rsid w:val="002A6114"/>
    <w:rsid w:val="002D14CF"/>
    <w:rsid w:val="002D6F11"/>
    <w:rsid w:val="002D76AE"/>
    <w:rsid w:val="003152BB"/>
    <w:rsid w:val="003163B6"/>
    <w:rsid w:val="00356F7E"/>
    <w:rsid w:val="003B43B7"/>
    <w:rsid w:val="004111B9"/>
    <w:rsid w:val="0041522D"/>
    <w:rsid w:val="00443F95"/>
    <w:rsid w:val="00467F61"/>
    <w:rsid w:val="00473658"/>
    <w:rsid w:val="00476A6A"/>
    <w:rsid w:val="004835AF"/>
    <w:rsid w:val="00483A19"/>
    <w:rsid w:val="004909CC"/>
    <w:rsid w:val="004A668B"/>
    <w:rsid w:val="004B2C5F"/>
    <w:rsid w:val="004D124D"/>
    <w:rsid w:val="004E0604"/>
    <w:rsid w:val="005010FD"/>
    <w:rsid w:val="00525B69"/>
    <w:rsid w:val="00554AD0"/>
    <w:rsid w:val="00560535"/>
    <w:rsid w:val="00575032"/>
    <w:rsid w:val="00596D39"/>
    <w:rsid w:val="005A7774"/>
    <w:rsid w:val="005C4B30"/>
    <w:rsid w:val="005E54C5"/>
    <w:rsid w:val="0061523B"/>
    <w:rsid w:val="00616BDC"/>
    <w:rsid w:val="00630CE9"/>
    <w:rsid w:val="00660087"/>
    <w:rsid w:val="00660C72"/>
    <w:rsid w:val="006617A2"/>
    <w:rsid w:val="00673254"/>
    <w:rsid w:val="006D0559"/>
    <w:rsid w:val="007570C3"/>
    <w:rsid w:val="007B0C7D"/>
    <w:rsid w:val="00802667"/>
    <w:rsid w:val="00804C89"/>
    <w:rsid w:val="0081506A"/>
    <w:rsid w:val="00841000"/>
    <w:rsid w:val="008503B1"/>
    <w:rsid w:val="008521BF"/>
    <w:rsid w:val="008777AD"/>
    <w:rsid w:val="008820FC"/>
    <w:rsid w:val="008B0682"/>
    <w:rsid w:val="008F76ED"/>
    <w:rsid w:val="0090379D"/>
    <w:rsid w:val="0090644E"/>
    <w:rsid w:val="00913C03"/>
    <w:rsid w:val="0095468B"/>
    <w:rsid w:val="009A45A7"/>
    <w:rsid w:val="009B61BC"/>
    <w:rsid w:val="009D3692"/>
    <w:rsid w:val="00A51E95"/>
    <w:rsid w:val="00A873A4"/>
    <w:rsid w:val="00A9279E"/>
    <w:rsid w:val="00AA751F"/>
    <w:rsid w:val="00AC28A7"/>
    <w:rsid w:val="00AF4BB9"/>
    <w:rsid w:val="00B00272"/>
    <w:rsid w:val="00B33947"/>
    <w:rsid w:val="00B35C3E"/>
    <w:rsid w:val="00B626AD"/>
    <w:rsid w:val="00BA7A67"/>
    <w:rsid w:val="00BC4F5A"/>
    <w:rsid w:val="00BD298B"/>
    <w:rsid w:val="00C14BED"/>
    <w:rsid w:val="00C34B87"/>
    <w:rsid w:val="00C57FB2"/>
    <w:rsid w:val="00C8422F"/>
    <w:rsid w:val="00C84DE5"/>
    <w:rsid w:val="00C87AD8"/>
    <w:rsid w:val="00C917EF"/>
    <w:rsid w:val="00C94489"/>
    <w:rsid w:val="00CA0F40"/>
    <w:rsid w:val="00CC37BA"/>
    <w:rsid w:val="00CD52E9"/>
    <w:rsid w:val="00CD61B1"/>
    <w:rsid w:val="00CE12E1"/>
    <w:rsid w:val="00CE7D66"/>
    <w:rsid w:val="00CF078C"/>
    <w:rsid w:val="00D210C3"/>
    <w:rsid w:val="00D458CB"/>
    <w:rsid w:val="00D75A8D"/>
    <w:rsid w:val="00D96B95"/>
    <w:rsid w:val="00D97CF5"/>
    <w:rsid w:val="00DA0D73"/>
    <w:rsid w:val="00DC23D4"/>
    <w:rsid w:val="00DE2CD9"/>
    <w:rsid w:val="00E275B4"/>
    <w:rsid w:val="00E41217"/>
    <w:rsid w:val="00E4329A"/>
    <w:rsid w:val="00E439DB"/>
    <w:rsid w:val="00E45E78"/>
    <w:rsid w:val="00E548B2"/>
    <w:rsid w:val="00E7072D"/>
    <w:rsid w:val="00E7265C"/>
    <w:rsid w:val="00E94C5A"/>
    <w:rsid w:val="00F07EAB"/>
    <w:rsid w:val="00F41558"/>
    <w:rsid w:val="00F470F9"/>
    <w:rsid w:val="00F55888"/>
    <w:rsid w:val="00F90B04"/>
    <w:rsid w:val="00FA643B"/>
    <w:rsid w:val="00FB5B9E"/>
    <w:rsid w:val="00FC52EF"/>
    <w:rsid w:val="00FD4B93"/>
    <w:rsid w:val="00FF546B"/>
    <w:rsid w:val="00FF5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19"/>
  </w:style>
  <w:style w:type="paragraph" w:styleId="Heading1">
    <w:name w:val="heading 1"/>
    <w:basedOn w:val="Normal"/>
    <w:next w:val="Normal"/>
    <w:link w:val="Heading1Char"/>
    <w:uiPriority w:val="9"/>
    <w:qFormat/>
    <w:rsid w:val="00000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E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5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1">
    <w:name w:val="code_1"/>
    <w:basedOn w:val="Normal"/>
    <w:link w:val="code1Char"/>
    <w:qFormat/>
    <w:rsid w:val="00001113"/>
    <w:pPr>
      <w:spacing w:after="0" w:line="240" w:lineRule="auto"/>
      <w:ind w:left="360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1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1Char">
    <w:name w:val="code_1 Char"/>
    <w:basedOn w:val="DefaultParagraphFont"/>
    <w:link w:val="code1"/>
    <w:rsid w:val="00001113"/>
    <w:rPr>
      <w:rFonts w:ascii="Courier New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1217"/>
  </w:style>
  <w:style w:type="paragraph" w:styleId="Footer">
    <w:name w:val="footer"/>
    <w:basedOn w:val="Normal"/>
    <w:link w:val="FooterChar"/>
    <w:uiPriority w:val="99"/>
    <w:unhideWhenUsed/>
    <w:rsid w:val="00E41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217"/>
  </w:style>
  <w:style w:type="paragraph" w:styleId="BalloonText">
    <w:name w:val="Balloon Text"/>
    <w:basedOn w:val="Normal"/>
    <w:link w:val="BalloonTextChar"/>
    <w:uiPriority w:val="99"/>
    <w:semiHidden/>
    <w:unhideWhenUsed/>
    <w:rsid w:val="00E4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217"/>
    <w:rPr>
      <w:rFonts w:ascii="Tahoma" w:hAnsi="Tahoma" w:cs="Tahoma"/>
      <w:sz w:val="16"/>
      <w:szCs w:val="16"/>
    </w:rPr>
  </w:style>
  <w:style w:type="paragraph" w:customStyle="1" w:styleId="outputBox1">
    <w:name w:val="outputBox_1"/>
    <w:basedOn w:val="Normal"/>
    <w:link w:val="outputBox1Char"/>
    <w:qFormat/>
    <w:rsid w:val="00001113"/>
    <w:pPr>
      <w:pBdr>
        <w:top w:val="dotted" w:sz="4" w:space="1" w:color="auto"/>
        <w:left w:val="triple" w:sz="4" w:space="4" w:color="auto"/>
        <w:bottom w:val="dotted" w:sz="4" w:space="1" w:color="auto"/>
        <w:right w:val="dotted" w:sz="4" w:space="4" w:color="auto"/>
      </w:pBdr>
      <w:spacing w:after="0"/>
      <w:ind w:left="180"/>
    </w:pPr>
    <w:rPr>
      <w:rFonts w:ascii="Courier New" w:hAnsi="Courier New" w:cs="Courier New"/>
      <w:sz w:val="18"/>
      <w:szCs w:val="18"/>
    </w:rPr>
  </w:style>
  <w:style w:type="paragraph" w:styleId="ListParagraph">
    <w:name w:val="List Paragraph"/>
    <w:basedOn w:val="Normal"/>
    <w:uiPriority w:val="34"/>
    <w:qFormat/>
    <w:rsid w:val="00000E7E"/>
    <w:pPr>
      <w:ind w:left="720"/>
      <w:contextualSpacing/>
    </w:pPr>
  </w:style>
  <w:style w:type="character" w:customStyle="1" w:styleId="outputBox1Char">
    <w:name w:val="outputBox_1 Char"/>
    <w:basedOn w:val="DefaultParagraphFont"/>
    <w:link w:val="outputBox1"/>
    <w:rsid w:val="00001113"/>
    <w:rPr>
      <w:rFonts w:ascii="Courier New" w:hAnsi="Courier New" w:cs="Courier New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00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0E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outline1">
    <w:name w:val="outline_1"/>
    <w:basedOn w:val="Heading1"/>
    <w:link w:val="outline1Char"/>
    <w:qFormat/>
    <w:rsid w:val="00000E7E"/>
    <w:pPr>
      <w:numPr>
        <w:ilvl w:val="1"/>
        <w:numId w:val="5"/>
      </w:numPr>
      <w:spacing w:before="120" w:line="240" w:lineRule="auto"/>
      <w:contextualSpacing/>
    </w:pPr>
    <w:rPr>
      <w:rFonts w:ascii="Arial Black" w:eastAsiaTheme="minorHAnsi" w:hAnsi="Arial Black" w:cs="Times New Roman"/>
      <w:b w:val="0"/>
      <w:bCs w:val="0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5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utline1Char">
    <w:name w:val="outline_1 Char"/>
    <w:basedOn w:val="Heading1Char"/>
    <w:link w:val="outline1"/>
    <w:rsid w:val="00000E7E"/>
    <w:rPr>
      <w:rFonts w:ascii="Arial Black" w:hAnsi="Arial Black" w:cs="Times New Roman"/>
    </w:rPr>
  </w:style>
  <w:style w:type="paragraph" w:customStyle="1" w:styleId="head1">
    <w:name w:val="head_1"/>
    <w:basedOn w:val="Heading1"/>
    <w:link w:val="head1Char"/>
    <w:qFormat/>
    <w:rsid w:val="004835AF"/>
    <w:pPr>
      <w:numPr>
        <w:numId w:val="5"/>
      </w:numPr>
      <w:spacing w:before="120" w:line="240" w:lineRule="auto"/>
    </w:pPr>
    <w:rPr>
      <w:rFonts w:ascii="Arial Black" w:hAnsi="Arial Black" w:cs="Times New Roman"/>
      <w:color w:val="auto"/>
      <w:sz w:val="32"/>
      <w:szCs w:val="32"/>
    </w:rPr>
  </w:style>
  <w:style w:type="paragraph" w:customStyle="1" w:styleId="head2">
    <w:name w:val="head_2"/>
    <w:basedOn w:val="outline1"/>
    <w:link w:val="head2Char"/>
    <w:qFormat/>
    <w:rsid w:val="004835AF"/>
    <w:pPr>
      <w:spacing w:before="0"/>
    </w:pPr>
    <w:rPr>
      <w:sz w:val="24"/>
      <w:szCs w:val="24"/>
    </w:rPr>
  </w:style>
  <w:style w:type="character" w:customStyle="1" w:styleId="head1Char">
    <w:name w:val="head_1 Char"/>
    <w:basedOn w:val="Heading1Char"/>
    <w:link w:val="head1"/>
    <w:rsid w:val="004835AF"/>
    <w:rPr>
      <w:rFonts w:ascii="Arial Black" w:hAnsi="Arial Black" w:cs="Times New Roman"/>
      <w:b/>
      <w:bCs/>
      <w:sz w:val="32"/>
      <w:szCs w:val="32"/>
    </w:rPr>
  </w:style>
  <w:style w:type="paragraph" w:customStyle="1" w:styleId="body1">
    <w:name w:val="body_1"/>
    <w:basedOn w:val="Normal"/>
    <w:link w:val="body1Char"/>
    <w:qFormat/>
    <w:rsid w:val="00001113"/>
    <w:pPr>
      <w:spacing w:before="60" w:after="0" w:line="240" w:lineRule="auto"/>
    </w:pPr>
    <w:rPr>
      <w:rFonts w:ascii="Times New Roman" w:hAnsi="Times New Roman" w:cs="Times New Roman"/>
    </w:rPr>
  </w:style>
  <w:style w:type="character" w:customStyle="1" w:styleId="head2Char">
    <w:name w:val="head_2 Char"/>
    <w:basedOn w:val="outline1Char"/>
    <w:link w:val="head2"/>
    <w:rsid w:val="004835AF"/>
    <w:rPr>
      <w:sz w:val="24"/>
      <w:szCs w:val="24"/>
    </w:rPr>
  </w:style>
  <w:style w:type="character" w:customStyle="1" w:styleId="body1Char">
    <w:name w:val="body_1 Char"/>
    <w:basedOn w:val="DefaultParagraphFont"/>
    <w:link w:val="body1"/>
    <w:rsid w:val="00001113"/>
    <w:rPr>
      <w:rFonts w:ascii="Times New Roman" w:hAnsi="Times New Roman" w:cs="Times New Roman"/>
    </w:rPr>
  </w:style>
  <w:style w:type="paragraph" w:customStyle="1" w:styleId="bullet1">
    <w:name w:val="bullet_1"/>
    <w:basedOn w:val="Normal"/>
    <w:qFormat/>
    <w:rsid w:val="002A6114"/>
    <w:pPr>
      <w:numPr>
        <w:numId w:val="6"/>
      </w:num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emonum1">
    <w:name w:val="demo_num_1"/>
    <w:basedOn w:val="Normal"/>
    <w:link w:val="demonum1Char"/>
    <w:qFormat/>
    <w:rsid w:val="00001113"/>
    <w:pPr>
      <w:numPr>
        <w:numId w:val="15"/>
      </w:numPr>
      <w:pBdr>
        <w:bottom w:val="single" w:sz="4" w:space="1" w:color="auto"/>
      </w:pBdr>
      <w:tabs>
        <w:tab w:val="left" w:pos="1080"/>
      </w:tabs>
      <w:spacing w:before="240" w:after="60" w:line="240" w:lineRule="auto"/>
      <w:ind w:hanging="1080"/>
    </w:pPr>
    <w:rPr>
      <w:rFonts w:ascii="Times New Roman" w:eastAsia="Times New Roman" w:hAnsi="Times New Roman" w:cs="Times New Roman"/>
    </w:rPr>
  </w:style>
  <w:style w:type="character" w:customStyle="1" w:styleId="demonum1Char">
    <w:name w:val="demo_num_1 Char"/>
    <w:basedOn w:val="DefaultParagraphFont"/>
    <w:link w:val="demonum1"/>
    <w:rsid w:val="0000111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35C3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279E"/>
    <w:rPr>
      <w:color w:val="808080"/>
    </w:rPr>
  </w:style>
  <w:style w:type="character" w:customStyle="1" w:styleId="bold">
    <w:name w:val="bold"/>
    <w:basedOn w:val="DefaultParagraphFont"/>
    <w:rsid w:val="00BD29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5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se%20Endres\Application%20Data\Microsoft\Templates\__155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11A1E34D35491DBF4F3543C6951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6E11E-11F4-48CB-B1B7-E0688765041E}"/>
      </w:docPartPr>
      <w:docPartBody>
        <w:p w:rsidR="00170D62" w:rsidRDefault="00D53786">
          <w:pPr>
            <w:pStyle w:val="C011A1E34D35491DBF4F3543C69510F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53786"/>
    <w:rsid w:val="000B107D"/>
    <w:rsid w:val="00170D62"/>
    <w:rsid w:val="0018208D"/>
    <w:rsid w:val="002015C0"/>
    <w:rsid w:val="00401311"/>
    <w:rsid w:val="005E54C7"/>
    <w:rsid w:val="00727D91"/>
    <w:rsid w:val="007C28CD"/>
    <w:rsid w:val="008F1241"/>
    <w:rsid w:val="00924CFF"/>
    <w:rsid w:val="00A70748"/>
    <w:rsid w:val="00D53786"/>
    <w:rsid w:val="00F232C4"/>
    <w:rsid w:val="00F25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11A1E34D35491DBF4F3543C69510FF">
    <w:name w:val="C011A1E34D35491DBF4F3543C69510FF"/>
    <w:rsid w:val="00170D6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Title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__155A.dotx</Template>
  <TotalTime>87</TotalTime>
  <Pages>3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155A     </vt:lpstr>
    </vt:vector>
  </TitlesOfParts>
  <Company/>
  <LinksUpToDate>false</LinksUpToDate>
  <CharactersWithSpaces>5034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155A     </dc:title>
  <dc:subject/>
  <dc:creator>Rose Endres</dc:creator>
  <cp:keywords/>
  <dc:description/>
  <cp:lastModifiedBy>Rose Endres</cp:lastModifiedBy>
  <cp:revision>17</cp:revision>
  <cp:lastPrinted>2011-06-22T01:35:00Z</cp:lastPrinted>
  <dcterms:created xsi:type="dcterms:W3CDTF">2009-08-04T23:24:00Z</dcterms:created>
  <dcterms:modified xsi:type="dcterms:W3CDTF">2014-06-24T05:15:00Z</dcterms:modified>
</cp:coreProperties>
</file>